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6655"/>
      </w:tblGrid>
      <w:tr>
        <w:trPr>
          <w:cantSplit w:val="false"/>
        </w:trPr>
        <w:tc>
          <w:tcPr>
            <w:tcW w:w="3424" w:type="dxa"/>
            <w:vMerge w:val="restart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Sunombre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Omar Josué Regino Zúñiga</w:t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76200</wp:posOffset>
                  </wp:positionV>
                  <wp:extent cx="932815" cy="1304925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Juan Álvarez, 21, Col. Benito Juárez.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 xml:space="preserve"> 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Zapotlán de Juárez, Hidalgo, 42190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743 7910833, 7711801336</w:t>
            </w:r>
          </w:p>
          <w:p>
            <w:pPr>
              <w:pStyle w:val="Informacindecontacto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omarjrz21@gmail.com</w:t>
            </w:r>
          </w:p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Formación Académica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[Instituto Tecnológico Latinoamericano]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[2011 al 2014]</w:t>
            </w:r>
          </w:p>
          <w:p>
            <w:pPr>
              <w:pStyle w:val="Normal"/>
              <w:jc w:val="right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</w:pPr>
            <w:r>
              <w:rPr>
                <w:rFonts w:cs="Calibri" w:ascii="Calibri" w:hAnsi="Calibri"/>
                <w:b/>
                <w:sz w:val="36"/>
                <w:szCs w:val="36"/>
                <w:lang w:val="es-ES" w:bidi="en-US"/>
              </w:rPr>
              <w:t>Lic. Informática</w:t>
            </w:r>
          </w:p>
          <w:p>
            <w:pPr>
              <w:pStyle w:val="Cuerpodetexto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Objetivo</w:t>
            </w:r>
          </w:p>
          <w:p>
            <w:pPr>
              <w:pStyle w:val="Cuerpodetexto"/>
              <w:spacing w:lineRule="atLeast" w:line="220" w:before="60" w:after="60"/>
              <w:ind w:left="158" w:right="0" w:hanging="0"/>
              <w:jc w:val="both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 xml:space="preserve"> </w:t>
            </w: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Mi objetivo principal es adquirir experiencia en el ámbito de laboral, al mismo que gustaría formar parte de un equipo de trabajo, con el cual pueda compartir mis ideas con y retroalimentarme con las de otros, para así poder llevar a cabo proyectos de manera satisfactoria.</w:t>
            </w:r>
          </w:p>
        </w:tc>
      </w:tr>
      <w:tr>
        <w:trPr>
          <w:cantSplit w:val="false"/>
        </w:trPr>
        <w:tc>
          <w:tcPr>
            <w:tcW w:w="3424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Encabezado1"/>
              <w:spacing w:before="240" w:after="120"/>
              <w:ind w:left="0" w:right="0" w:hanging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Habilidades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Comunicación</w:t>
            </w:r>
            <w:r>
              <w:rPr>
                <w:rFonts w:cs="Calibri" w:ascii="Calibri" w:hAnsi="Calibri"/>
                <w:i/>
                <w:lang w:bidi="en-US"/>
              </w:rPr>
              <w:t xml:space="preserve">: Sentido de Adaptación ante situaciones adversas y de presión; Facilidad de trato con las personas. Ayuda en la toma de decisiones. 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Trabajo en equipo</w:t>
            </w:r>
            <w:r>
              <w:rPr>
                <w:rFonts w:cs="Calibri" w:ascii="Calibri" w:hAnsi="Calibri"/>
                <w:i/>
                <w:lang w:bidi="en-US"/>
              </w:rPr>
              <w:t>: Adaptación a ámbitos multiculturales de trabajo, con o sin supervisión. Espíritu de superación y desarrollo profesional.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Solución de problemas</w:t>
            </w:r>
            <w:r>
              <w:rPr>
                <w:rFonts w:cs="Calibri" w:ascii="Calibri" w:hAnsi="Calibri"/>
                <w:i/>
                <w:lang w:bidi="en-US"/>
              </w:rPr>
              <w:t>: Gran capacidad de análisis y diagnóstico, gracias a mi experiencia como asistente de soporte técnico;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Idiomas</w:t>
            </w:r>
            <w:r>
              <w:rPr>
                <w:rFonts w:cs="Calibri" w:ascii="Calibri" w:hAnsi="Calibri"/>
                <w:i/>
                <w:lang w:bidi="en-US"/>
              </w:rPr>
              <w:t>: Inglés nivel medio.</w:t>
            </w:r>
          </w:p>
          <w:p>
            <w:pPr>
              <w:pStyle w:val="NormalWeb"/>
              <w:numPr>
                <w:ilvl w:val="0"/>
                <w:numId w:val="2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b/>
                <w:lang w:bidi="en-US"/>
              </w:rPr>
              <w:t>Informática</w:t>
            </w:r>
            <w:r>
              <w:rPr>
                <w:rFonts w:cs="Calibri" w:ascii="Calibri" w:hAnsi="Calibri"/>
                <w:i/>
                <w:lang w:bidi="en-US"/>
              </w:rPr>
              <w:t xml:space="preserve">: 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de procesador de textos Microsoft Word y hojas de cálculo Excel. Uso habitual de Internet.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Conocimiento básico en suite de diseño gráfico (Photoshop, Dreamweaver);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Seniority Junior en lenguajes de programación (VB, C#, C++, HTML5, CSS3, PHP, Java, JavaScript, SQL).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Seniority Junior en manejo de S.O. MS Windows (XP, Vista, 7, 8).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150" w:after="15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Nivel básico en manejo de S.O. Linux.</w:t>
            </w:r>
          </w:p>
          <w:p>
            <w:pPr>
              <w:pStyle w:val="NormalWeb"/>
              <w:numPr>
                <w:ilvl w:val="1"/>
                <w:numId w:val="3"/>
              </w:numPr>
              <w:shd w:fill="FFFFFF" w:val="clear"/>
              <w:spacing w:lineRule="atLeast" w:line="270" w:before="280" w:after="280"/>
              <w:jc w:val="both"/>
              <w:rPr>
                <w:rFonts w:cs="Calibri" w:ascii="Calibri" w:hAnsi="Calibri"/>
                <w:i/>
                <w:lang w:bidi="en-US"/>
              </w:rPr>
            </w:pPr>
            <w:r>
              <w:rPr>
                <w:rFonts w:cs="Calibri" w:ascii="Calibri" w:hAnsi="Calibri"/>
                <w:i/>
                <w:lang w:bidi="en-US"/>
              </w:rPr>
              <w:t>Manejo y administración de BD (MS SQL Server, MySQL).</w:t>
            </w:r>
          </w:p>
        </w:tc>
      </w:tr>
      <w:tr>
        <w:trPr>
          <w:cantSplit w:val="false"/>
        </w:trPr>
        <w:tc>
          <w:tcPr>
            <w:tcW w:w="3424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Listaconvietas1"/>
              <w:spacing w:before="60" w:after="60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3424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Listaconvietas1"/>
              <w:spacing w:before="60" w:after="60"/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  <w:t>Experiencia Laboral</w:t>
            </w:r>
          </w:p>
          <w:p>
            <w:pPr>
              <w:pStyle w:val="Listaconvietas1"/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Analista de </w:t>
            </w: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Soporte </w:t>
            </w: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TI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pPr>
            <w:r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  <w:t>Diciembre  2014 – Actualmente, Old Mutual S.A de C.V.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pPr>
            <w:r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pPr>
            <w:r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  <w:t>- Proveer soluciones rápidas y eficaces a aplicaciones de la organización.</w:t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pPr>
            <w:r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r>
          </w:p>
          <w:p>
            <w:pPr>
              <w:pStyle w:val="Cuerpodetexto"/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pPr>
            <w:r>
              <w:rPr>
                <w:rFonts w:cs="Calibri" w:ascii="Calibri" w:hAnsi="Calibri"/>
                <w:b w:val="false"/>
                <w:bCs w:val="false"/>
                <w:spacing w:val="-5"/>
                <w:sz w:val="24"/>
                <w:szCs w:val="24"/>
                <w:lang w:val="es-ES" w:eastAsia="en-US" w:bidi="en-U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 xml:space="preserve">Soporte Técnico </w:t>
            </w: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en Sitio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 xml:space="preserve">Septiembre  2014 – </w:t>
            </w: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Diciembre</w:t>
            </w: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, Mainbit S.A de C.V.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bookmarkStart w:id="0" w:name="__DdeLink__190_58464108"/>
            <w:r>
              <w:rPr>
                <w:rFonts w:ascii="Calibri" w:hAnsi="Calibri"/>
                <w:bCs/>
                <w:sz w:val="22"/>
                <w:szCs w:val="22"/>
                <w:lang w:val="es-MX"/>
              </w:rPr>
              <w:t xml:space="preserve">Servicio y </w:t>
            </w:r>
            <w:r>
              <w:rPr>
                <w:rFonts w:cs="Calibri" w:ascii="Calibri" w:hAnsi="Calibri"/>
                <w:sz w:val="24"/>
                <w:szCs w:val="24"/>
                <w:lang w:val="es-MX"/>
              </w:rPr>
              <w:t>Soporte a equipos de cómputo, periféricos y accesorios</w:t>
            </w:r>
            <w:bookmarkEnd w:id="0"/>
            <w:r>
              <w:rPr>
                <w:rFonts w:cs="Calibri" w:ascii="Calibri" w:hAnsi="Calibri"/>
                <w:sz w:val="24"/>
                <w:szCs w:val="24"/>
                <w:lang w:val="es-ES"/>
              </w:rPr>
              <w:t>.</w:t>
            </w:r>
          </w:p>
          <w:p>
            <w:pPr>
              <w:pStyle w:val="Listaconvietas1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Listaconvietas1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Listaconvietas1"/>
              <w:ind w:left="245" w:right="0" w:hanging="245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</w:r>
          </w:p>
          <w:p>
            <w:pPr>
              <w:pStyle w:val="Encabezado2"/>
              <w:numPr>
                <w:ilvl w:val="0"/>
                <w:numId w:val="2"/>
              </w:numPr>
              <w:tabs>
                <w:tab w:val="left" w:pos="756" w:leader="none"/>
                <w:tab w:val="right" w:pos="6480" w:leader="none"/>
              </w:tabs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Asistente de Soporte Técnico</w:t>
            </w:r>
          </w:p>
          <w:p>
            <w:pPr>
              <w:pStyle w:val="Cuerpodetexto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Marzo  2011 – Julio 2014, Consultoría Asesoría y Sistemas (CAS), Galeana 6, Zapotlán de Juárez, Hidalgo.</w:t>
              <w:br/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Soporte Técnico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Instalación de Nodos de Red / Satisfactorio.</w:t>
            </w:r>
          </w:p>
          <w:p>
            <w:pPr>
              <w:pStyle w:val="Listaconvietas1"/>
              <w:numPr>
                <w:ilvl w:val="0"/>
                <w:numId w:val="1"/>
              </w:numPr>
              <w:ind w:left="432" w:right="0" w:hanging="0"/>
              <w:rPr>
                <w:rFonts w:cs="Calibri" w:ascii="Calibri" w:hAnsi="Calibri"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sz w:val="24"/>
                <w:szCs w:val="24"/>
                <w:lang w:val="es-ES"/>
              </w:rPr>
              <w:t>Desarrollo Web / Satisfactorio.</w:t>
            </w:r>
          </w:p>
          <w:p>
            <w:pPr>
              <w:pStyle w:val="Listaconvietas1"/>
              <w:spacing w:before="60" w:after="60"/>
              <w:ind w:left="158" w:right="0" w:hanging="0"/>
              <w:rPr>
                <w:rFonts w:cs="Calibri"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3424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Encabezado1"/>
              <w:tabs>
                <w:tab w:val="left" w:pos="2160" w:leader="none"/>
                <w:tab w:val="right" w:pos="6480" w:leader="none"/>
              </w:tabs>
              <w:spacing w:lineRule="atLeast" w:line="220" w:before="240" w:after="120"/>
              <w:ind w:left="158" w:right="0" w:hanging="0"/>
              <w:outlineLvl w:val="0"/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b/>
                <w:sz w:val="24"/>
                <w:szCs w:val="24"/>
                <w:lang w:val="es-ES" w:bidi="en-US"/>
              </w:rPr>
              <w:t>Otra experiencia</w:t>
            </w:r>
          </w:p>
        </w:tc>
      </w:tr>
      <w:tr>
        <w:trPr>
          <w:cantSplit w:val="false"/>
        </w:trPr>
        <w:tc>
          <w:tcPr>
            <w:tcW w:w="3424" w:type="dxa"/>
            <w:vMerge w:val="continue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</w:r>
          </w:p>
        </w:tc>
        <w:tc>
          <w:tcPr>
            <w:tcW w:w="6655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MS .NET Framework 3.0 y 3.5. (Año – 2011)</w:t>
            </w:r>
          </w:p>
          <w:p>
            <w:pPr>
              <w:pStyle w:val="Cuerpodetexto"/>
              <w:numPr>
                <w:ilvl w:val="0"/>
                <w:numId w:val="4"/>
              </w:numPr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Diplomado en Semantic Web Builder. (Año - 2012)</w:t>
            </w:r>
          </w:p>
          <w:p>
            <w:pPr>
              <w:pStyle w:val="Cuerpodetexto"/>
              <w:numPr>
                <w:ilvl w:val="0"/>
                <w:numId w:val="4"/>
              </w:numPr>
              <w:spacing w:before="60" w:after="60"/>
              <w:rPr>
                <w:rFonts w:cs="Calibri" w:ascii="Calibri" w:hAnsi="Calibri"/>
                <w:sz w:val="24"/>
                <w:szCs w:val="24"/>
                <w:lang w:val="es-ES" w:bidi="en-US"/>
              </w:rPr>
            </w:pPr>
            <w:r>
              <w:rPr>
                <w:rFonts w:cs="Calibri" w:ascii="Calibri" w:hAnsi="Calibri"/>
                <w:sz w:val="24"/>
                <w:szCs w:val="24"/>
                <w:lang w:val="es-ES" w:bidi="en-US"/>
              </w:rPr>
              <w:t>Curso de Certificación Java Developer 6.0 (Año - 2013)</w:t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3"/>
      <w:type w:val="nextPage"/>
      <w:pgSz w:w="11906" w:h="16838"/>
      <w:pgMar w:left="1800" w:right="1800" w:header="0" w:top="1008" w:footer="0" w:bottom="1008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 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d5594"/>
    <w:pPr>
      <w:widowControl/>
      <w:suppressAutoHyphens w:val="true"/>
      <w:bidi w:val="0"/>
      <w:jc w:val="left"/>
    </w:pPr>
    <w:rPr>
      <w:rFonts w:ascii="Arial" w:hAnsi="Arial" w:cs="Arial" w:eastAsia="Times New Roman"/>
      <w:color w:val="auto"/>
      <w:sz w:val="20"/>
      <w:szCs w:val="20"/>
      <w:lang w:val="en-US" w:eastAsia="en-US" w:bidi="ar-SA"/>
    </w:rPr>
  </w:style>
  <w:style w:type="paragraph" w:styleId="Encabezado1">
    <w:name w:val="Encabezado 1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240" w:after="120"/>
      <w:ind w:left="158" w:right="0" w:hanging="0"/>
      <w:outlineLvl w:val="0"/>
    </w:pPr>
    <w:rPr>
      <w:rFonts w:ascii="Arial Black" w:hAnsi="Arial Black" w:cs="Arial Black"/>
      <w:sz w:val="22"/>
      <w:szCs w:val="22"/>
    </w:rPr>
  </w:style>
  <w:style w:type="paragraph" w:styleId="Encabezado2">
    <w:name w:val="Encabezado 2"/>
    <w:qFormat/>
    <w:rsid w:val="003d5594"/>
    <w:basedOn w:val="Normal"/>
    <w:pPr>
      <w:tabs>
        <w:tab w:val="left" w:pos="2160" w:leader="none"/>
        <w:tab w:val="right" w:pos="6480" w:leader="none"/>
      </w:tabs>
      <w:spacing w:lineRule="atLeast" w:line="220" w:before="120" w:after="60"/>
      <w:ind w:left="158" w:right="0" w:hanging="0"/>
      <w:outlineLvl w:val="1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rcterdenombre" w:customStyle="1">
    <w:name w:val="Carácter de nombre"/>
    <w:rsid w:val="003d5594"/>
    <w:rPr>
      <w:rFonts w:ascii="Arial Black" w:hAnsi="Arial Black"/>
      <w:sz w:val="28"/>
      <w:szCs w:val="28"/>
      <w:lang w:val="en-US" w:eastAsia="en-US" w:bidi="en-US"/>
    </w:rPr>
  </w:style>
  <w:style w:type="character" w:styleId="TextodegloboCar" w:customStyle="1">
    <w:name w:val="Texto de globo Car"/>
    <w:link w:val="Textodeglobo"/>
    <w:rsid w:val="00df47a3"/>
    <w:basedOn w:val="DefaultParagraphFont"/>
    <w:rPr>
      <w:rFonts w:ascii="Segoe UI" w:hAnsi="Segoe UI" w:cs="Segoe UI"/>
      <w:sz w:val="18"/>
      <w:szCs w:val="18"/>
      <w:lang w:val="en-US" w:eastAsia="en-US"/>
    </w:rPr>
  </w:style>
  <w:style w:type="character" w:styleId="ListLabel1">
    <w:name w:val="ListLabel 1"/>
    <w:rPr>
      <w:rFonts w:eastAsia="Times New Roman" w:cs="Calibri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rsid w:val="003d5594"/>
    <w:basedOn w:val="Normal"/>
    <w:pPr>
      <w:spacing w:lineRule="atLeast" w:line="220" w:before="60" w:after="60"/>
      <w:ind w:left="158" w:right="0" w:hanging="0"/>
      <w:jc w:val="both"/>
    </w:pPr>
    <w:rPr>
      <w:spacing w:val="-5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aconvietas1" w:customStyle="1">
    <w:name w:val="Lista con viñetas1"/>
    <w:rsid w:val="003d5594"/>
    <w:basedOn w:val="Cuerpodetexto"/>
    <w:pPr>
      <w:numPr>
        <w:ilvl w:val="0"/>
        <w:numId w:val="1"/>
      </w:numPr>
    </w:pPr>
    <w:rPr>
      <w:lang w:bidi="en-US"/>
    </w:rPr>
  </w:style>
  <w:style w:type="paragraph" w:styleId="Textoprincipal1" w:customStyle="1">
    <w:name w:val="Texto principal 1"/>
    <w:rsid w:val="003d5594"/>
    <w:pPr>
      <w:widowControl/>
      <w:suppressAutoHyphens w:val="true"/>
      <w:bidi w:val="0"/>
      <w:spacing w:before="60" w:after="60"/>
      <w:ind w:left="158" w:right="0" w:hanging="0"/>
      <w:jc w:val="left"/>
    </w:pPr>
    <w:rPr>
      <w:rFonts w:ascii="Arial" w:hAnsi="Arial" w:cs="Arial" w:eastAsia="Times New Roman"/>
      <w:color w:val="auto"/>
      <w:spacing w:val="-5"/>
      <w:sz w:val="20"/>
      <w:szCs w:val="20"/>
      <w:lang w:val="en-US" w:eastAsia="en-US" w:bidi="en-US"/>
    </w:rPr>
  </w:style>
  <w:style w:type="paragraph" w:styleId="Informacindecontacto" w:customStyle="1">
    <w:name w:val="Información de contacto"/>
    <w:rsid w:val="003d5594"/>
    <w:basedOn w:val="Normal"/>
    <w:pPr>
      <w:jc w:val="right"/>
    </w:pPr>
    <w:rPr>
      <w:lang w:bidi="en-US"/>
    </w:rPr>
  </w:style>
  <w:style w:type="paragraph" w:styleId="NormalWeb">
    <w:name w:val="Normal (Web)"/>
    <w:uiPriority w:val="99"/>
    <w:unhideWhenUsed/>
    <w:rsid w:val="00882e7a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val="es-MX" w:eastAsia="es-MX"/>
    </w:rPr>
  </w:style>
  <w:style w:type="paragraph" w:styleId="Sunombre" w:customStyle="1">
    <w:name w:val="Su nombre"/>
    <w:rsid w:val="003d5594"/>
    <w:basedOn w:val="Normal"/>
    <w:next w:val="Normal"/>
    <w:pPr>
      <w:spacing w:lineRule="atLeast" w:line="220" w:before="0" w:after="60"/>
      <w:jc w:val="right"/>
    </w:pPr>
    <w:rPr>
      <w:rFonts w:ascii="Arial Black" w:hAnsi="Arial Black" w:cs="Arial Black"/>
      <w:sz w:val="28"/>
      <w:szCs w:val="28"/>
      <w:lang w:bidi="en-US"/>
    </w:rPr>
  </w:style>
  <w:style w:type="paragraph" w:styleId="Encabezamiento">
    <w:name w:val="Encabezamiento"/>
    <w:rsid w:val="003d5594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link w:val="TextodegloboCar"/>
    <w:rsid w:val="00df47a3"/>
    <w:basedOn w:val="Normal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semiHidden/>
    <w:rsid w:val="003d5594"/>
    <w:rPr>
      <w:lang w:bidi="en-US" w:eastAsia="en-US"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21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2014-09-30T15:59:00Z</dcterms:created>
  <dc:creator>Perla</dc:creator>
  <dc:language>es-MX</dc:language>
  <cp:lastModifiedBy>Omar Regino</cp:lastModifiedBy>
  <cp:lastPrinted>2014-09-30T15:57:00Z</cp:lastPrinted>
  <dcterms:modified xsi:type="dcterms:W3CDTF">2014-12-02T03:46:00Z</dcterms:modified>
  <cp:revision>11</cp:revision>
</cp:coreProperties>
</file>